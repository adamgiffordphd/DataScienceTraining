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4D95" w14:textId="0AE7235B"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13671F">
        <w:t>Aug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13671F">
        <w:rPr>
          <w:rStyle w:val="Emphasis"/>
        </w:rPr>
        <w:t>2020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40E11D0B" w14:textId="7777777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127F4D09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8BB0825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A343DEB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1384F57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84896E5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03D1A450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1C9951BA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66C9F036" w14:textId="77777777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17240BFC" w14:textId="77B84A13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</w:rPr>
              <w:instrText>Saturday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5CEC85FB" w14:textId="0A1E3718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671F">
              <w:instrText>Saturday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13671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78DCDA4D" w14:textId="7DDA1C3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671F">
              <w:instrText>Saturday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13671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4BAFC04C" w14:textId="357E5D31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671F">
              <w:instrText>Saturday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13671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3070F50F" w14:textId="165CB0E0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671F">
              <w:instrText>Saturday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13671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787604EE" w14:textId="2A0E4670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671F">
              <w:instrText>Saturday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13671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B75A5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62A81F69" w14:textId="3763437B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</w:rPr>
              <w:instrText>Saturday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E3792F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01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E916325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C112520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8CA30D6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FC07775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5B384B2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2F65530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F2EF8F0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810FB9C" w14:textId="77777777" w:rsidR="00BE33C9" w:rsidRDefault="00BE33C9"/>
        </w:tc>
      </w:tr>
      <w:tr w:rsidR="00BE33C9" w14:paraId="4D375AFF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A954341" w14:textId="7180C7F9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02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B41F306" w14:textId="6BEBF190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13671F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C1501ED" w14:textId="0FFE101D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13671F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CF7A549" w14:textId="73F1FD45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13671F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38CA03C" w14:textId="3BE85AAE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13671F">
              <w:rPr>
                <w:noProof/>
              </w:rPr>
              <w:t>06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4EBF8E9" w14:textId="2F0F12EA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13671F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BB8D7B1" w14:textId="1902AEC6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08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5AC7ECC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FAABD3B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42A5D0C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8405C51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82269CA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B414679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2394C80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B389B59" w14:textId="77777777" w:rsidR="00BE33C9" w:rsidRDefault="00BE33C9"/>
        </w:tc>
      </w:tr>
      <w:tr w:rsidR="00BE33C9" w14:paraId="3B4F621C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5892D4D" w14:textId="5EC4F6BB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09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A9BD0F7" w14:textId="7403DDC1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13671F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6AC8673" w14:textId="66CF9EE6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13671F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3AEA0C6" w14:textId="55CF1D75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13671F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D5AB236" w14:textId="41BF9A80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13671F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B7372C5" w14:textId="7C10E935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13671F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706CF66" w14:textId="55989156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15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462C527D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F738EC8" w14:textId="7AB535D3" w:rsidR="00BE33C9" w:rsidRDefault="00DA5E91">
            <w:r>
              <w:t>Start Scientific Computing w/ Python Cert on freecodecamp</w:t>
            </w:r>
            <w:bookmarkStart w:id="0" w:name="_GoBack"/>
            <w:bookmarkEnd w:id="0"/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F397ADA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B2AE220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731B2CD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8A53FC3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68BD4C9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D6EFEA9" w14:textId="77777777" w:rsidR="00BE33C9" w:rsidRDefault="00BE33C9"/>
        </w:tc>
      </w:tr>
      <w:tr w:rsidR="00BE33C9" w14:paraId="4E819782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D656EFC" w14:textId="5DB23E56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16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75F90C4" w14:textId="40655B7A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13671F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841732A" w14:textId="5EF19A2F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13671F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1EBE26F" w14:textId="5DA91E49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13671F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15A7D6F" w14:textId="5EC89A81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13671F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78B059C" w14:textId="34DD132C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13671F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B62F5EE" w14:textId="69C55F7B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22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770B0C91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C9E2D5E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B3F5281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74CF329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E192CA2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6D21A4C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547881D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43D8458" w14:textId="77777777" w:rsidR="00BE33C9" w:rsidRDefault="00BE33C9"/>
        </w:tc>
      </w:tr>
      <w:tr w:rsidR="00BE33C9" w14:paraId="6309E4D7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DEE0664" w14:textId="5431E24F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22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22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23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F7823F0" w14:textId="66FBC605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13671F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13671F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3671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13671F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671F">
              <w:rPr>
                <w:noProof/>
              </w:rPr>
              <w:instrText>24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671F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F078089" w14:textId="616B854A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13671F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13671F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3671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13671F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671F">
              <w:rPr>
                <w:noProof/>
              </w:rPr>
              <w:instrText>25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671F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DDAD326" w14:textId="4795E048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13671F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13671F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3671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13671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671F">
              <w:rPr>
                <w:noProof/>
              </w:rPr>
              <w:instrText>26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671F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EE3284D" w14:textId="3B4CCC51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13671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13671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3671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13671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671F">
              <w:rPr>
                <w:noProof/>
              </w:rPr>
              <w:instrText>27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671F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B8E0776" w14:textId="6F92F8B6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13671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13671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3671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13671F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671F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671F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2C10C84" w14:textId="29649394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29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4BCB5EE5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D9CF17D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8E8F2AB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BB2750A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841088E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1F1F63E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A808D60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0BC8873" w14:textId="77777777" w:rsidR="00BE33C9" w:rsidRDefault="00BE33C9"/>
        </w:tc>
      </w:tr>
      <w:tr w:rsidR="00BE33C9" w14:paraId="17745BF6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4045D18" w14:textId="14B1C251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13671F">
              <w:rPr>
                <w:rStyle w:val="Emphasis"/>
                <w:noProof/>
              </w:rPr>
              <w:t>30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6743CC2" w14:textId="3E2350F3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13671F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13671F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3671F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13671F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671F">
              <w:rPr>
                <w:noProof/>
              </w:rPr>
              <w:instrText>31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671F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44BAC8D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6278168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49C20B7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49FCD37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190B4C9" w14:textId="77777777"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 w14:paraId="0140D8FF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5F8B725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196EAEC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5BF2976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1A689E0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D0459CD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AF5D807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46D541E" w14:textId="77777777" w:rsidR="00BE33C9" w:rsidRDefault="00BE33C9"/>
        </w:tc>
      </w:tr>
    </w:tbl>
    <w:p w14:paraId="2FD156CD" w14:textId="77777777" w:rsidR="00E3792F" w:rsidRDefault="00E3792F">
      <w:pPr>
        <w:rPr>
          <w:sz w:val="16"/>
          <w:szCs w:val="16"/>
        </w:rPr>
      </w:pPr>
    </w:p>
    <w:sectPr w:rsidR="00E3792F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DCD49" w14:textId="77777777" w:rsidR="00EA0BE8" w:rsidRDefault="00EA0BE8">
      <w:pPr>
        <w:spacing w:after="0" w:line="240" w:lineRule="auto"/>
      </w:pPr>
      <w:r>
        <w:separator/>
      </w:r>
    </w:p>
  </w:endnote>
  <w:endnote w:type="continuationSeparator" w:id="0">
    <w:p w14:paraId="23400D1C" w14:textId="77777777" w:rsidR="00EA0BE8" w:rsidRDefault="00EA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6F12" w14:textId="77777777" w:rsidR="00EA0BE8" w:rsidRDefault="00EA0BE8">
      <w:pPr>
        <w:spacing w:after="0" w:line="240" w:lineRule="auto"/>
      </w:pPr>
      <w:r>
        <w:separator/>
      </w:r>
    </w:p>
  </w:footnote>
  <w:footnote w:type="continuationSeparator" w:id="0">
    <w:p w14:paraId="52A7EF7B" w14:textId="77777777" w:rsidR="00EA0BE8" w:rsidRDefault="00EA0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8/31/20"/>
    <w:docVar w:name="MonthStart" w:val="8/1/20"/>
  </w:docVars>
  <w:rsids>
    <w:rsidRoot w:val="00E3792F"/>
    <w:rsid w:val="00120278"/>
    <w:rsid w:val="0013671F"/>
    <w:rsid w:val="00683123"/>
    <w:rsid w:val="007B29DC"/>
    <w:rsid w:val="007F00D4"/>
    <w:rsid w:val="00837FF0"/>
    <w:rsid w:val="008D5D08"/>
    <w:rsid w:val="00910D05"/>
    <w:rsid w:val="00A45BEF"/>
    <w:rsid w:val="00B21545"/>
    <w:rsid w:val="00B75A54"/>
    <w:rsid w:val="00BE33C9"/>
    <w:rsid w:val="00C26BE9"/>
    <w:rsid w:val="00C47FD1"/>
    <w:rsid w:val="00C72890"/>
    <w:rsid w:val="00D56312"/>
    <w:rsid w:val="00D75DCB"/>
    <w:rsid w:val="00DA5E91"/>
    <w:rsid w:val="00E04EC9"/>
    <w:rsid w:val="00E3792F"/>
    <w:rsid w:val="00EA0BE8"/>
    <w:rsid w:val="00FE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AFE54"/>
  <w15:docId w15:val="{6F756D6B-1D78-EB4C-AC86-8FA85EA1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amgifford/Library/Containers/com.microsoft.Word/Data/Library/Application%20Support/Microsoft/Office/16.0/DTS/en-US%7b130EB588-86A0-C644-9A68-8CA01098884A%7d/%7bE9B62312-EC63-314C-8B9A-5E54A21A4AEB%7dtf16382964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7F68A-F0C6-EA48-99EA-D372CB07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{E9B62312-EC63-314C-8B9A-5E54A21A4AEB}tf16382964.dotm</Template>
  <TotalTime>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Adam M.</dc:creator>
  <cp:keywords/>
  <dc:description/>
  <cp:lastModifiedBy>Adam Gifford</cp:lastModifiedBy>
  <cp:revision>7</cp:revision>
  <dcterms:created xsi:type="dcterms:W3CDTF">2020-08-08T17:47:00Z</dcterms:created>
  <dcterms:modified xsi:type="dcterms:W3CDTF">2020-08-08T19:32:00Z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